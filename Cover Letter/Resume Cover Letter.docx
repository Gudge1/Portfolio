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17" w:rsidRDefault="00BD10BB">
      <w:pPr>
        <w:pStyle w:val="Date"/>
      </w:pPr>
      <w:r>
        <w:t>1/10</w:t>
      </w:r>
      <w:bookmarkStart w:id="0" w:name="_GoBack"/>
      <w:bookmarkEnd w:id="0"/>
      <w:r w:rsidR="00310667">
        <w:t>/2018</w:t>
      </w:r>
    </w:p>
    <w:sdt>
      <w:sdtPr>
        <w:alias w:val="Recipient Name"/>
        <w:tag w:val=""/>
        <w:id w:val="311220694"/>
        <w:placeholder>
          <w:docPart w:val="B2F4C23828FA403E9C83570F1FC8E86E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/>
      </w:sdtPr>
      <w:sdtEndPr/>
      <w:sdtContent>
        <w:p w:rsidR="00005117" w:rsidRDefault="00310667">
          <w:pPr>
            <w:pStyle w:val="Address"/>
          </w:pPr>
          <w:r>
            <w:t>John Miller</w:t>
          </w:r>
        </w:p>
      </w:sdtContent>
    </w:sdt>
    <w:p w:rsidR="00005117" w:rsidRDefault="00310667">
      <w:pPr>
        <w:pStyle w:val="Address"/>
      </w:pPr>
      <w:r>
        <w:t>Information Security Manager</w:t>
      </w:r>
    </w:p>
    <w:sdt>
      <w:sdtPr>
        <w:alias w:val="Company"/>
        <w:tag w:val=""/>
        <w:id w:val="1280680654"/>
        <w:placeholder>
          <w:docPart w:val="8185ADA7781D4BE3800EF8BE567073C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005117" w:rsidRDefault="00310667">
          <w:pPr>
            <w:pStyle w:val="Address"/>
          </w:pPr>
          <w:r>
            <w:t>Texas Roadhouse</w:t>
          </w:r>
        </w:p>
      </w:sdtContent>
    </w:sdt>
    <w:p w:rsidR="00330C1E" w:rsidRDefault="00330C1E" w:rsidP="00330C1E">
      <w:pPr>
        <w:pStyle w:val="Address"/>
      </w:pPr>
      <w:r w:rsidRPr="00330C1E">
        <w:t xml:space="preserve">6040 </w:t>
      </w:r>
      <w:proofErr w:type="spellStart"/>
      <w:r w:rsidRPr="00330C1E">
        <w:t>Dutchmans</w:t>
      </w:r>
      <w:proofErr w:type="spellEnd"/>
      <w:r w:rsidRPr="00330C1E">
        <w:t xml:space="preserve"> Lane </w:t>
      </w:r>
    </w:p>
    <w:p w:rsidR="00005117" w:rsidRDefault="00330C1E" w:rsidP="00330C1E">
      <w:pPr>
        <w:pStyle w:val="Address"/>
      </w:pPr>
      <w:r w:rsidRPr="00330C1E">
        <w:t>Louisville, KY 40205</w:t>
      </w:r>
    </w:p>
    <w:p w:rsidR="00005117" w:rsidRDefault="00483530">
      <w:pPr>
        <w:pStyle w:val="Salutation"/>
      </w:pPr>
      <w:sdt>
        <w:sdtPr>
          <w:id w:val="24931073"/>
          <w:placeholder>
            <w:docPart w:val="45CEDE3356A84BCAAAE7855C1DBA4D28"/>
          </w:placeholder>
          <w:temporary/>
          <w:showingPlcHdr/>
          <w15:appearance w15:val="hidden"/>
        </w:sdtPr>
        <w:sdtEndPr/>
        <w:sdtContent>
          <w:r w:rsidR="00B06886">
            <w:t>Dear</w:t>
          </w:r>
        </w:sdtContent>
      </w:sdt>
      <w:r w:rsidR="00B06886">
        <w:t xml:space="preserve"> </w:t>
      </w:r>
      <w:sdt>
        <w:sdtPr>
          <w:alias w:val="Recipient Name"/>
          <w:tag w:val=""/>
          <w:id w:val="1392309368"/>
          <w:placeholder>
            <w:docPart w:val="C0B597B0EC644261A538677ADFB559BE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310667">
            <w:t>John Miller</w:t>
          </w:r>
        </w:sdtContent>
      </w:sdt>
      <w:r w:rsidR="00B06886">
        <w:t>:</w:t>
      </w:r>
    </w:p>
    <w:p w:rsidR="00005117" w:rsidRDefault="00B06886">
      <w:r>
        <w:t xml:space="preserve">Are you looking for a </w:t>
      </w:r>
      <w:r w:rsidR="00330C1E">
        <w:rPr>
          <w:rStyle w:val="Strong"/>
        </w:rPr>
        <w:t>Information Security Specialist</w:t>
      </w:r>
      <w:r>
        <w:t xml:space="preserve"> </w:t>
      </w:r>
      <w:proofErr w:type="gramStart"/>
      <w:r>
        <w:t>with:</w:t>
      </w:r>
      <w:proofErr w:type="gramEnd"/>
    </w:p>
    <w:p w:rsidR="00005117" w:rsidRDefault="006468F6">
      <w:pPr>
        <w:pStyle w:val="ListBullet"/>
      </w:pPr>
      <w:r>
        <w:t>The ability to work in a team based environment?</w:t>
      </w:r>
    </w:p>
    <w:p w:rsidR="00005117" w:rsidRDefault="00483530">
      <w:pPr>
        <w:pStyle w:val="ListBullet"/>
      </w:pPr>
      <w:sdt>
        <w:sdtPr>
          <w:id w:val="-2135400440"/>
          <w:placeholder>
            <w:docPart w:val="608EA99739B946D787046A8F633BF912"/>
          </w:placeholder>
          <w:temporary/>
          <w:showingPlcHdr/>
          <w15:appearance w15:val="hidden"/>
        </w:sdtPr>
        <w:sdtEndPr/>
        <w:sdtContent>
          <w:r w:rsidR="00B06886">
            <w:t xml:space="preserve">Knowledge of the latest technology in </w:t>
          </w:r>
        </w:sdtContent>
      </w:sdt>
      <w:sdt>
        <w:sdtPr>
          <w:id w:val="-907836572"/>
          <w:placeholder>
            <w:docPart w:val="1C4B8EB937CD456695EA178AA8509298"/>
          </w:placeholder>
          <w:temporary/>
          <w:showingPlcHdr/>
          <w15:appearance w15:val="hidden"/>
        </w:sdtPr>
        <w:sdtEndPr/>
        <w:sdtContent>
          <w:r w:rsidR="00B06886">
            <w:t>industry or field</w:t>
          </w:r>
        </w:sdtContent>
      </w:sdt>
      <w:r w:rsidR="00B06886">
        <w:t>?</w:t>
      </w:r>
    </w:p>
    <w:sdt>
      <w:sdtPr>
        <w:id w:val="1620650821"/>
        <w:placeholder>
          <w:docPart w:val="F7AF3BF12AD041CDBEA3883E90E1E8B6"/>
        </w:placeholder>
        <w:temporary/>
        <w:showingPlcHdr/>
        <w15:appearance w15:val="hidden"/>
      </w:sdtPr>
      <w:sdtEndPr/>
      <w:sdtContent>
        <w:p w:rsidR="00005117" w:rsidRDefault="00B06886">
          <w:pPr>
            <w:pStyle w:val="ListBullet"/>
          </w:pPr>
          <w:r>
            <w:t>Excellent written and oral communication skills?</w:t>
          </w:r>
        </w:p>
      </w:sdtContent>
    </w:sdt>
    <w:sdt>
      <w:sdtPr>
        <w:id w:val="1326011008"/>
        <w:placeholder>
          <w:docPart w:val="4990EDF86059470AA5CE03BA9C2B09F9"/>
        </w:placeholder>
        <w:temporary/>
        <w:showingPlcHdr/>
        <w15:appearance w15:val="hidden"/>
      </w:sdtPr>
      <w:sdtEndPr/>
      <w:sdtContent>
        <w:p w:rsidR="00005117" w:rsidRDefault="00B06886">
          <w:pPr>
            <w:pStyle w:val="ListBullet"/>
          </w:pPr>
          <w:r>
            <w:t>A passion to learn and to increase skills?</w:t>
          </w:r>
        </w:p>
      </w:sdtContent>
    </w:sdt>
    <w:p w:rsidR="00005117" w:rsidRDefault="00B06886">
      <w:r>
        <w:t>If so, then you need look no further. You will see from my enclosed resume that I meet all of these qualifications and more.</w:t>
      </w:r>
    </w:p>
    <w:p w:rsidR="00005117" w:rsidRDefault="00B06886">
      <w:r>
        <w:t xml:space="preserve">I would very much like to discuss opportunities with </w:t>
      </w:r>
      <w:sdt>
        <w:sdtPr>
          <w:alias w:val="Company"/>
          <w:tag w:val=""/>
          <w:id w:val="248087238"/>
          <w:placeholder>
            <w:docPart w:val="BFA2050DC941405C83340035FCED5EA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310667">
            <w:t>Texas Roadhouse</w:t>
          </w:r>
        </w:sdtContent>
      </w:sdt>
      <w:r>
        <w:t xml:space="preserve">. To schedule an interview, please call me at </w:t>
      </w:r>
      <w:sdt>
        <w:sdtPr>
          <w:alias w:val="Telephone"/>
          <w:tag w:val=""/>
          <w:id w:val="-613754948"/>
          <w:placeholder>
            <w:docPart w:val="1CDEF93FB5F34454ABD077985B81063F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6468F6">
            <w:t>(502)489-1527</w:t>
          </w:r>
        </w:sdtContent>
      </w:sdt>
      <w:r>
        <w:t xml:space="preserve">. The best time to reach me is between </w:t>
      </w:r>
      <w:r w:rsidR="006468F6">
        <w:t>9 a.m.</w:t>
      </w:r>
      <w:r>
        <w:t xml:space="preserve"> and </w:t>
      </w:r>
      <w:r w:rsidR="006468F6">
        <w:t>5 p.m.</w:t>
      </w:r>
      <w:r>
        <w:t>, but you can leave a voice message at any time, and I will return your call.</w:t>
      </w:r>
    </w:p>
    <w:p w:rsidR="00005117" w:rsidRDefault="00B06886">
      <w:r>
        <w:t>Thank you for taking the time to review my resume. I look forward to talking with you.</w:t>
      </w:r>
    </w:p>
    <w:p w:rsidR="00005117" w:rsidRDefault="006468F6">
      <w:pPr>
        <w:pStyle w:val="Closing"/>
      </w:pPr>
      <w:r>
        <w:t>Best,</w:t>
      </w:r>
    </w:p>
    <w:p w:rsidR="00005117" w:rsidRDefault="00483530" w:rsidP="006468F6">
      <w:pPr>
        <w:pStyle w:val="Signature"/>
      </w:pPr>
      <w:sdt>
        <w:sdtPr>
          <w:alias w:val="Your Name"/>
          <w:tag w:val=""/>
          <w:id w:val="1090191026"/>
          <w:placeholder>
            <w:docPart w:val="EDF59C3FE729455394A2C7ABABED477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310667">
            <w:t>Alex Gudgel</w:t>
          </w:r>
        </w:sdtContent>
      </w:sdt>
    </w:p>
    <w:sectPr w:rsidR="00005117">
      <w:headerReference w:type="default" r:id="rId9"/>
      <w:footerReference w:type="default" r:id="rId10"/>
      <w:headerReference w:type="first" r:id="rId11"/>
      <w:pgSz w:w="12240" w:h="15840" w:code="1"/>
      <w:pgMar w:top="3312" w:right="1080" w:bottom="1008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530" w:rsidRDefault="00483530">
      <w:pPr>
        <w:spacing w:after="0" w:line="240" w:lineRule="auto"/>
      </w:pPr>
      <w:r>
        <w:separator/>
      </w:r>
    </w:p>
  </w:endnote>
  <w:endnote w:type="continuationSeparator" w:id="0">
    <w:p w:rsidR="00483530" w:rsidRDefault="0048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PMincho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117" w:rsidRDefault="00B068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530" w:rsidRDefault="00483530">
      <w:pPr>
        <w:spacing w:after="0" w:line="240" w:lineRule="auto"/>
      </w:pPr>
      <w:r>
        <w:separator/>
      </w:r>
    </w:p>
  </w:footnote>
  <w:footnote w:type="continuationSeparator" w:id="0">
    <w:p w:rsidR="00483530" w:rsidRDefault="0048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17" w:rsidRDefault="00B0688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9" name="Rectangle 9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C87EF7" id="Rectangle 9" o:spid="_x0000_s1026" alt="Title: Background graphic rectangle" style="position:absolute;margin-left:0;margin-top:0;width:558pt;height:98.65pt;flip:x;z-index:-251653632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O7AAMAAGoGAAAOAAAAZHJzL2Uyb0RvYy54bWysVV1v2yAUfZ+0/4B4T/0h58NRnaofSzep&#10;26p1054JxjYqBgYkbjftv+8CiZuuL9PUF2IucDice8/N6dlDL9COGcuVrHB2kmLEJFU1l22Fv31d&#10;TxYYWUdkTYSSrMKPzOKz1ds3p4Neslx1StTMIACRdjnoCnfO6WWSWNqxntgTpZmExUaZnjiYmjap&#10;DRkAvRdJnqazZFCm1kZRZi1Er+IiXgX8pmHUfW4ayxwSFQZuLowmjBs/JqtTsmwN0R2nexrkP1j0&#10;hEu4dIS6Io6greEvoHpOjbKqcSdU9YlqGk5ZeAO8Jkv/es1dRzQLbwFxrB5lsq8HSz/tbg3idYVL&#10;jCTpIUVfQDQiW8EQhBx3AmIXhN63Rm1ljQ5imcM2r+Gg7RKg7vSt8SpYfaPovUVSXXYAxc6NUUPH&#10;SA3MM78/eXbATywcRZvho6rhOrJ1Ksj50JgeNYLr9/6ghwbJ0EPI3+OYP/bgEIXgPF3MZimkmcJa&#10;lk/zeb4It5GlB/LHtbHumqke+Y8K+0cEWLK7sc4Te9qyT2e95kIgo9x37rqQkQOV1sKZsMsireBp&#10;aYAKtcsuhUE7AlVHKGXSFWFJbHt4YIxD9QLVUH8QhiqN4cVTuCV9T8IGx6WLy/sTXO6u96vAeLwx&#10;8G/tMafM470yMSJ0RyKfWeHRo3AvaQC3USTBJYJaCKmzlAgGNRdrIbgmyOyJC+lHqbzsETdGIMl7&#10;uX26g7d+lVlepBd5OVnPFvNJsS6mkxKKYJJm5UU5S4uyuFr/9spnxbLjdc3kDZfs4POs+Dcf7TtO&#10;dGhwOhrAL9N8GvOtBB/ZW9NuxtQH6Ud1jrf13EHbE7yvcEj4Pq3eIu9kHXNOuIjfyXP6IcmgweE3&#10;qBIM5T0UvbhR9SP4Cao26A0NGj46ZX5iNECzq7D9sSWGYSQ+SCjcMisK3x3DpJjOc5iY45XN8QqR&#10;FKAq7DAk1H9euthRt9rwtoObolWlOgcfNzz4yns8sgLefgINLZZrbL6+Yx7Pw66nv4jVH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lCZjuw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91466273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310667">
          <w:t>Alex Gudgel</w:t>
        </w:r>
      </w:sdtContent>
    </w:sdt>
  </w:p>
  <w:sdt>
    <w:sdtPr>
      <w:alias w:val="Address"/>
      <w:tag w:val=""/>
      <w:id w:val="1360704140"/>
      <w:temporary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:rsidR="00005117" w:rsidRDefault="00B06886">
        <w:pPr>
          <w:pStyle w:val="Header"/>
        </w:pPr>
        <w:r>
          <w:t>Street Address</w:t>
        </w:r>
      </w:p>
      <w:p w:rsidR="00005117" w:rsidRDefault="00B06886">
        <w:pPr>
          <w:pStyle w:val="Header"/>
        </w:pPr>
        <w:r>
          <w:t>City, ST  ZIP Code</w:t>
        </w:r>
      </w:p>
    </w:sdtContent>
  </w:sdt>
  <w:sdt>
    <w:sdtPr>
      <w:alias w:val="Telephone"/>
      <w:tag w:val=""/>
      <w:id w:val="174005233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005117" w:rsidRDefault="006468F6">
        <w:pPr>
          <w:pStyle w:val="Header"/>
        </w:pPr>
        <w:r>
          <w:t>(502)489-1527</w:t>
        </w:r>
      </w:p>
    </w:sdtContent>
  </w:sdt>
  <w:sdt>
    <w:sdtPr>
      <w:alias w:val="Email Website"/>
      <w:tag w:val=""/>
      <w:id w:val="1058201100"/>
      <w:temporary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:rsidR="00005117" w:rsidRDefault="00B06886">
        <w:pPr>
          <w:pStyle w:val="Header"/>
        </w:pPr>
        <w:r>
          <w:t>Email</w:t>
        </w:r>
      </w:p>
      <w:p w:rsidR="00005117" w:rsidRDefault="00B06886">
        <w:pPr>
          <w:pStyle w:val="Header"/>
        </w:pPr>
        <w:r>
          <w:t>Website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17" w:rsidRDefault="00B0688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6" name="Rectangle 6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B1D958" id="Rectangle 6" o:spid="_x0000_s1026" alt="Title: Background graphic rectangle" style="position:absolute;margin-left:0;margin-top:0;width:558pt;height:98.65pt;flip:x;z-index:-251657728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TTkAAMAAGoGAAAOAAAAZHJzL2Uyb0RvYy54bWysVV1v2yAUfZ+0/4B4T/0h58NRnaofSzep&#10;26p1054JxjYqBgYkbjftv+8CiZuuL9PUF2IucDicc+/N6dlDL9COGcuVrHB2kmLEJFU1l22Fv31d&#10;TxYYWUdkTYSSrMKPzOKz1ds3p4Neslx1StTMIACRdjnoCnfO6WWSWNqxntgTpZmExUaZnjiYmjap&#10;DRkAvRdJnqazZFCm1kZRZi1Er+IiXgX8pmHUfW4ayxwSFQZuLowmjBs/JqtTsmwN0R2nexrkP1j0&#10;hEu4dIS6Io6greEvoHpOjbKqcSdU9YlqGk5ZeAO8Jkv/es1dRzQLbwFxrB5lsq8HSz/tbg3idYVn&#10;GEnSg0VfQDQiW8EQhBx3AmIXhN63Rm1ljQ5imcM2r+Gg7RKg7vSt8SpYfaPovUVSXXYAxc6NUUPH&#10;SA3MM78/eXbATywcRZvho6rhOrJ1Ksj50JgeNYLr9/6ghwbJ0EPw73H0jz04RCE4TxezWQo2U1jL&#10;8mk+zxfhNrL0QP64NtZdM9Uj/1Fh/4gAS3Y31nliT1v2dtZrLgQyyn3nrguOHKi0Fs6EXRZpBU9L&#10;A1TIXXYpDNoRyDpCKZOuCEti28MDYxyyF6iG/IMwZGkML57CLel7EjY4Ll1c3p/gcne9XwXG442B&#10;f2uPOWUe75WJEaE7EvnMCo8ehXtJA7iNIgkuEeRCsM5SIhjkXMyFUDVBZk9cSD9K5WWPuDECJu/l&#10;9naH2vpVZnmRXuTlZD1bzCfFuphOSkiCSZqVF+UsLcriav3bK58Vy47XNZM3XLJDnWfFv9XRvuPE&#10;Cg2VjoYKl9N8Gv1Wgo/srWk3o/VB+lGd4209d9D2BO8rHAzf2+pL5J2so+eEi/idPKcfTAYNDr9B&#10;lVBQvoZiLW5U/Qj1BFkb9IYGDR+dMj8xGqDZVdj+2BLDMBIfJCRumRWF745hUkznOUzM8crmeIVI&#10;ClAVdhgM9Z+XLnbUrTa87eCmWKpSnUMdNzzUla/xyAp4+wk0tJiusfn6jnk8D7ue/iJWf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PNE05A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-721589805"/>
        <w:placeholder>
          <w:docPart w:val="C0B597B0EC644261A538677ADFB559B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310667">
          <w:t>Alex Gudgel</w:t>
        </w:r>
      </w:sdtContent>
    </w:sdt>
  </w:p>
  <w:p w:rsidR="00005117" w:rsidRDefault="00310667" w:rsidP="00310667">
    <w:pPr>
      <w:pStyle w:val="Header"/>
    </w:pPr>
    <w:r>
      <w:t>5417 Pawnee Trail</w:t>
    </w:r>
  </w:p>
  <w:p w:rsidR="00310667" w:rsidRDefault="00310667" w:rsidP="00310667">
    <w:pPr>
      <w:pStyle w:val="Header"/>
    </w:pPr>
    <w:r>
      <w:t>Louisville, KY 40207</w:t>
    </w:r>
  </w:p>
  <w:sdt>
    <w:sdtPr>
      <w:alias w:val="Telephone"/>
      <w:tag w:val=""/>
      <w:id w:val="-1313170787"/>
      <w:placeholder>
        <w:docPart w:val="F7AF3BF12AD041CDBEA3883E90E1E8B6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005117" w:rsidRDefault="006468F6">
        <w:pPr>
          <w:pStyle w:val="Header"/>
        </w:pPr>
        <w:r>
          <w:t>(</w:t>
        </w:r>
        <w:r w:rsidR="00310667">
          <w:t>502</w:t>
        </w:r>
        <w:r>
          <w:t>)</w:t>
        </w:r>
        <w:r w:rsidR="00310667">
          <w:t>489</w:t>
        </w:r>
        <w:r>
          <w:t>-</w:t>
        </w:r>
        <w:r w:rsidR="00310667">
          <w:t>1527</w:t>
        </w:r>
      </w:p>
    </w:sdtContent>
  </w:sdt>
  <w:p w:rsidR="00005117" w:rsidRDefault="00310667" w:rsidP="00310667">
    <w:pPr>
      <w:pStyle w:val="Header"/>
    </w:pPr>
    <w:r>
      <w:t>agudgel489@gmail.com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E8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67"/>
    <w:rsid w:val="00005117"/>
    <w:rsid w:val="00310667"/>
    <w:rsid w:val="00330C1E"/>
    <w:rsid w:val="00483530"/>
    <w:rsid w:val="006468F6"/>
    <w:rsid w:val="00B06886"/>
    <w:rsid w:val="00B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41C0"/>
  <w15:docId w15:val="{05BC1E8E-D22E-47A4-8C8B-CBC1CFDC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  <w:szCs w:val="2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  <w:szCs w:val="22"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_Gudgel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4C23828FA403E9C83570F1FC8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F641D-48DD-4C12-BCA0-3E6A15F88419}"/>
      </w:docPartPr>
      <w:docPartBody>
        <w:p w:rsidR="00EC5CC3" w:rsidRDefault="001B545A">
          <w:pPr>
            <w:pStyle w:val="B2F4C23828FA403E9C83570F1FC8E86E"/>
          </w:pPr>
          <w:r>
            <w:t>Recipient Name</w:t>
          </w:r>
        </w:p>
      </w:docPartBody>
    </w:docPart>
    <w:docPart>
      <w:docPartPr>
        <w:name w:val="8185ADA7781D4BE3800EF8BE56707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493C2-6F9D-47A7-8341-2A7747BE39A4}"/>
      </w:docPartPr>
      <w:docPartBody>
        <w:p w:rsidR="00EC5CC3" w:rsidRDefault="001B545A">
          <w:pPr>
            <w:pStyle w:val="8185ADA7781D4BE3800EF8BE567073C7"/>
          </w:pPr>
          <w:r>
            <w:t>Company Name</w:t>
          </w:r>
        </w:p>
      </w:docPartBody>
    </w:docPart>
    <w:docPart>
      <w:docPartPr>
        <w:name w:val="45CEDE3356A84BCAAAE7855C1DBA4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A5A00-4F9D-4492-A2DF-C5A7ABF1EE11}"/>
      </w:docPartPr>
      <w:docPartBody>
        <w:p w:rsidR="00EC5CC3" w:rsidRDefault="001B545A">
          <w:pPr>
            <w:pStyle w:val="45CEDE3356A84BCAAAE7855C1DBA4D28"/>
          </w:pPr>
          <w:r>
            <w:t>Dear</w:t>
          </w:r>
        </w:p>
      </w:docPartBody>
    </w:docPart>
    <w:docPart>
      <w:docPartPr>
        <w:name w:val="C0B597B0EC644261A538677ADFB55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75C7-AF93-474D-9962-5279D351A936}"/>
      </w:docPartPr>
      <w:docPartBody>
        <w:p w:rsidR="00EC5CC3" w:rsidRDefault="001B545A">
          <w:pPr>
            <w:pStyle w:val="C0B597B0EC644261A538677ADFB559BE"/>
          </w:pPr>
          <w:r>
            <w:t>Recipient Name</w:t>
          </w:r>
        </w:p>
      </w:docPartBody>
    </w:docPart>
    <w:docPart>
      <w:docPartPr>
        <w:name w:val="608EA99739B946D787046A8F633BF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6DD37-E112-44A0-9B3C-B22DC36B454D}"/>
      </w:docPartPr>
      <w:docPartBody>
        <w:p w:rsidR="00EC5CC3" w:rsidRDefault="001B545A">
          <w:pPr>
            <w:pStyle w:val="608EA99739B946D787046A8F633BF912"/>
          </w:pPr>
          <w:r>
            <w:t xml:space="preserve">Knowledge of the latest technology in </w:t>
          </w:r>
        </w:p>
      </w:docPartBody>
    </w:docPart>
    <w:docPart>
      <w:docPartPr>
        <w:name w:val="1C4B8EB937CD456695EA178AA8509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51B39-D0AB-4EA9-B6AE-D9B96E15CF84}"/>
      </w:docPartPr>
      <w:docPartBody>
        <w:p w:rsidR="00EC5CC3" w:rsidRDefault="001B545A">
          <w:pPr>
            <w:pStyle w:val="1C4B8EB937CD456695EA178AA8509298"/>
          </w:pPr>
          <w:r>
            <w:t>industry or field</w:t>
          </w:r>
        </w:p>
      </w:docPartBody>
    </w:docPart>
    <w:docPart>
      <w:docPartPr>
        <w:name w:val="F7AF3BF12AD041CDBEA3883E90E1E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9650E-231B-4C08-810D-AC085D49CEFB}"/>
      </w:docPartPr>
      <w:docPartBody>
        <w:p w:rsidR="00EC5CC3" w:rsidRDefault="001B545A">
          <w:pPr>
            <w:pStyle w:val="F7AF3BF12AD041CDBEA3883E90E1E8B6"/>
          </w:pPr>
          <w:r>
            <w:t>Excellent written and oral communication skills?</w:t>
          </w:r>
        </w:p>
      </w:docPartBody>
    </w:docPart>
    <w:docPart>
      <w:docPartPr>
        <w:name w:val="4990EDF86059470AA5CE03BA9C2B0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04B3-F74A-49B0-800E-38D312B518A1}"/>
      </w:docPartPr>
      <w:docPartBody>
        <w:p w:rsidR="00EC5CC3" w:rsidRDefault="001B545A">
          <w:pPr>
            <w:pStyle w:val="4990EDF86059470AA5CE03BA9C2B09F9"/>
          </w:pPr>
          <w:r>
            <w:t>A passion to learn and to increase skills?</w:t>
          </w:r>
        </w:p>
      </w:docPartBody>
    </w:docPart>
    <w:docPart>
      <w:docPartPr>
        <w:name w:val="BFA2050DC941405C83340035FCED5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A8DB-3DBF-44A7-B3F2-C8A674CBF03E}"/>
      </w:docPartPr>
      <w:docPartBody>
        <w:p w:rsidR="00EC5CC3" w:rsidRDefault="001B545A">
          <w:pPr>
            <w:pStyle w:val="BFA2050DC941405C83340035FCED5EA7"/>
          </w:pPr>
          <w:r>
            <w:rPr>
              <w:rStyle w:val="Strong"/>
            </w:rPr>
            <w:t>Company Name</w:t>
          </w:r>
        </w:p>
      </w:docPartBody>
    </w:docPart>
    <w:docPart>
      <w:docPartPr>
        <w:name w:val="1CDEF93FB5F34454ABD077985B810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5E098-F2D7-4165-9DDB-2C3B0E06BAE5}"/>
      </w:docPartPr>
      <w:docPartBody>
        <w:p w:rsidR="00EC5CC3" w:rsidRDefault="001B545A">
          <w:pPr>
            <w:pStyle w:val="1CDEF93FB5F34454ABD077985B81063F"/>
          </w:pPr>
          <w:r>
            <w:rPr>
              <w:rStyle w:val="Strong"/>
            </w:rPr>
            <w:t>your phone number</w:t>
          </w:r>
        </w:p>
      </w:docPartBody>
    </w:docPart>
    <w:docPart>
      <w:docPartPr>
        <w:name w:val="EDF59C3FE729455394A2C7ABABED4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E685E-D614-4794-917D-04CC85C2FBA6}"/>
      </w:docPartPr>
      <w:docPartBody>
        <w:p w:rsidR="00EC5CC3" w:rsidRDefault="001B545A">
          <w:pPr>
            <w:pStyle w:val="EDF59C3FE729455394A2C7ABABED477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PMincho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5A"/>
    <w:rsid w:val="001B545A"/>
    <w:rsid w:val="007C3C20"/>
    <w:rsid w:val="00E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3882437C834567B866994CEF4F81A3">
    <w:name w:val="6B3882437C834567B866994CEF4F81A3"/>
  </w:style>
  <w:style w:type="paragraph" w:customStyle="1" w:styleId="B2F4C23828FA403E9C83570F1FC8E86E">
    <w:name w:val="B2F4C23828FA403E9C83570F1FC8E86E"/>
  </w:style>
  <w:style w:type="paragraph" w:customStyle="1" w:styleId="333674367A2B4D499C487AB66513A13D">
    <w:name w:val="333674367A2B4D499C487AB66513A13D"/>
  </w:style>
  <w:style w:type="paragraph" w:customStyle="1" w:styleId="8185ADA7781D4BE3800EF8BE567073C7">
    <w:name w:val="8185ADA7781D4BE3800EF8BE567073C7"/>
  </w:style>
  <w:style w:type="paragraph" w:customStyle="1" w:styleId="Address">
    <w:name w:val="Address"/>
    <w:link w:val="AddressChar"/>
    <w:uiPriority w:val="2"/>
    <w:qFormat/>
    <w:pPr>
      <w:spacing w:after="40" w:line="276" w:lineRule="auto"/>
    </w:pPr>
    <w:rPr>
      <w:color w:val="0D0D0D" w:themeColor="text1" w:themeTint="F2"/>
      <w:sz w:val="20"/>
      <w:szCs w:val="20"/>
    </w:rPr>
  </w:style>
  <w:style w:type="character" w:customStyle="1" w:styleId="AddressChar">
    <w:name w:val="Address Char"/>
    <w:basedOn w:val="DefaultParagraphFont"/>
    <w:link w:val="Address"/>
    <w:uiPriority w:val="2"/>
    <w:rPr>
      <w:color w:val="0D0D0D" w:themeColor="text1" w:themeTint="F2"/>
      <w:sz w:val="20"/>
      <w:szCs w:val="20"/>
    </w:rPr>
  </w:style>
  <w:style w:type="paragraph" w:customStyle="1" w:styleId="D698099E70574E1BB78475EBFC63AC04">
    <w:name w:val="D698099E70574E1BB78475EBFC63AC04"/>
  </w:style>
  <w:style w:type="paragraph" w:customStyle="1" w:styleId="45CEDE3356A84BCAAAE7855C1DBA4D28">
    <w:name w:val="45CEDE3356A84BCAAAE7855C1DBA4D28"/>
  </w:style>
  <w:style w:type="paragraph" w:customStyle="1" w:styleId="C0B597B0EC644261A538677ADFB559BE">
    <w:name w:val="C0B597B0EC644261A538677ADFB559BE"/>
  </w:style>
  <w:style w:type="character" w:styleId="Strong">
    <w:name w:val="Strong"/>
    <w:basedOn w:val="DefaultParagraphFont"/>
    <w:uiPriority w:val="5"/>
    <w:rPr>
      <w:b/>
      <w:bCs/>
    </w:rPr>
  </w:style>
  <w:style w:type="paragraph" w:customStyle="1" w:styleId="96F015A3ACEE4ACAA24EA3E7F4FCF4E9">
    <w:name w:val="96F015A3ACEE4ACAA24EA3E7F4FCF4E9"/>
  </w:style>
  <w:style w:type="paragraph" w:customStyle="1" w:styleId="87F0FF6CBEC243109E8D664C74C86315">
    <w:name w:val="87F0FF6CBEC243109E8D664C74C86315"/>
  </w:style>
  <w:style w:type="paragraph" w:customStyle="1" w:styleId="7FCAF0732A2340A9BBDD8E65CF9DB280">
    <w:name w:val="7FCAF0732A2340A9BBDD8E65CF9DB280"/>
  </w:style>
  <w:style w:type="paragraph" w:customStyle="1" w:styleId="ABEA30ABF3A242C0A0F3268C1CB0B777">
    <w:name w:val="ABEA30ABF3A242C0A0F3268C1CB0B777"/>
  </w:style>
  <w:style w:type="paragraph" w:customStyle="1" w:styleId="608EA99739B946D787046A8F633BF912">
    <w:name w:val="608EA99739B946D787046A8F633BF912"/>
  </w:style>
  <w:style w:type="paragraph" w:customStyle="1" w:styleId="1C4B8EB937CD456695EA178AA8509298">
    <w:name w:val="1C4B8EB937CD456695EA178AA8509298"/>
  </w:style>
  <w:style w:type="paragraph" w:customStyle="1" w:styleId="F7AF3BF12AD041CDBEA3883E90E1E8B6">
    <w:name w:val="F7AF3BF12AD041CDBEA3883E90E1E8B6"/>
  </w:style>
  <w:style w:type="paragraph" w:customStyle="1" w:styleId="4990EDF86059470AA5CE03BA9C2B09F9">
    <w:name w:val="4990EDF86059470AA5CE03BA9C2B09F9"/>
  </w:style>
  <w:style w:type="paragraph" w:customStyle="1" w:styleId="BFA2050DC941405C83340035FCED5EA7">
    <w:name w:val="BFA2050DC941405C83340035FCED5EA7"/>
  </w:style>
  <w:style w:type="paragraph" w:customStyle="1" w:styleId="1CDEF93FB5F34454ABD077985B81063F">
    <w:name w:val="1CDEF93FB5F34454ABD077985B81063F"/>
  </w:style>
  <w:style w:type="paragraph" w:customStyle="1" w:styleId="9B4C613E1D55492980D63349EE7DE86E">
    <w:name w:val="9B4C613E1D55492980D63349EE7DE86E"/>
  </w:style>
  <w:style w:type="paragraph" w:customStyle="1" w:styleId="5E2153155793459AA3C3CB8B70B03D1F">
    <w:name w:val="5E2153155793459AA3C3CB8B70B03D1F"/>
  </w:style>
  <w:style w:type="paragraph" w:customStyle="1" w:styleId="7916D8A72CBF4398A57E57055DCEB412">
    <w:name w:val="7916D8A72CBF4398A57E57055DCEB412"/>
  </w:style>
  <w:style w:type="paragraph" w:customStyle="1" w:styleId="EDF59C3FE729455394A2C7ABABED4770">
    <w:name w:val="EDF59C3FE729455394A2C7ABABED4770"/>
  </w:style>
  <w:style w:type="paragraph" w:customStyle="1" w:styleId="814633913C4741ABA2B65CFE4B310155">
    <w:name w:val="814633913C4741ABA2B65CFE4B310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(502)489-1527</CompanyPhone>
  <CompanyFax>John Miller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1D0056-9FEF-41A7-87CB-60BB6C11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</Template>
  <TotalTime>16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Roadhouse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Alex_Gudgel</dc:creator>
  <cp:keywords>Alex Gudgel</cp:keywords>
  <cp:lastModifiedBy>Gudgel,Alexander Boyd</cp:lastModifiedBy>
  <cp:revision>3</cp:revision>
  <dcterms:created xsi:type="dcterms:W3CDTF">2018-01-10T21:06:00Z</dcterms:created>
  <dcterms:modified xsi:type="dcterms:W3CDTF">2018-04-10T19:25:00Z</dcterms:modified>
  <cp:version/>
</cp:coreProperties>
</file>